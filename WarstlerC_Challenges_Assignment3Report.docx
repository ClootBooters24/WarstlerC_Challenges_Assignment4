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ED7" w14:textId="1F13607A" w:rsidR="0061373A" w:rsidRDefault="00BB5F4C" w:rsidP="00110C32">
      <w:r>
        <w:t>Clayton Warstler</w:t>
      </w:r>
    </w:p>
    <w:p w14:paraId="5B0FDDE6" w14:textId="5BEFA5FA" w:rsidR="00BB5F4C" w:rsidRDefault="00D83BEA" w:rsidP="00110C32">
      <w:r>
        <w:t>7</w:t>
      </w:r>
      <w:r w:rsidR="00BB5F4C">
        <w:t xml:space="preserve"> </w:t>
      </w:r>
      <w:r>
        <w:t xml:space="preserve">March </w:t>
      </w:r>
      <w:r w:rsidR="00BB5F4C">
        <w:t>2023</w:t>
      </w:r>
    </w:p>
    <w:p w14:paraId="674BABE6" w14:textId="7ADF0FC5" w:rsidR="00BB5F4C" w:rsidRDefault="00BB5F4C" w:rsidP="00110C32">
      <w:r>
        <w:t>Programming Challenges</w:t>
      </w:r>
    </w:p>
    <w:p w14:paraId="0A6B8DF8" w14:textId="2BB9BCE5" w:rsidR="00BB5F4C" w:rsidRDefault="00BB5F4C" w:rsidP="00492E73">
      <w:pPr>
        <w:jc w:val="center"/>
      </w:pPr>
      <w:r>
        <w:t xml:space="preserve">Assignment </w:t>
      </w:r>
      <w:r w:rsidR="00D83BEA">
        <w:t>3</w:t>
      </w:r>
    </w:p>
    <w:p w14:paraId="5F713F5D" w14:textId="5120FA59" w:rsidR="00D83BEA" w:rsidRDefault="00000000" w:rsidP="004B00C0">
      <w:hyperlink r:id="rId6" w:history="1">
        <w:r w:rsidR="00D83BEA" w:rsidRPr="00C323A4">
          <w:rPr>
            <w:rStyle w:val="Hyperlink"/>
          </w:rPr>
          <w:t>https://forms.office.com/r/dbbt12Z00W</w:t>
        </w:r>
      </w:hyperlink>
      <w:r w:rsidR="00D83BEA">
        <w:t xml:space="preserve"> </w:t>
      </w:r>
    </w:p>
    <w:p w14:paraId="326D1403" w14:textId="6B240218" w:rsidR="00D83BEA" w:rsidRDefault="00D83BEA" w:rsidP="004B00C0">
      <w:r>
        <w:t>Pattern Find - Standard Functions:</w:t>
      </w:r>
    </w:p>
    <w:p w14:paraId="4025D768" w14:textId="6F78457F" w:rsidR="004A0B29" w:rsidRDefault="004A0B29" w:rsidP="004B00C0">
      <w:r>
        <w:tab/>
        <w:t>The time complexity of this program is O(T*(N*M)).</w:t>
      </w:r>
    </w:p>
    <w:p w14:paraId="77EB4884" w14:textId="0B057346" w:rsidR="00D83BEA" w:rsidRDefault="00000000" w:rsidP="004B00C0">
      <w:hyperlink r:id="rId7" w:history="1">
        <w:r w:rsidR="00D83BEA" w:rsidRPr="00C323A4">
          <w:rPr>
            <w:rStyle w:val="Hyperlink"/>
          </w:rPr>
          <w:t>https://www.spoj.com/problems/NAJPF/</w:t>
        </w:r>
      </w:hyperlink>
      <w:r w:rsidR="00D83BEA">
        <w:t xml:space="preserve"> </w:t>
      </w:r>
    </w:p>
    <w:p w14:paraId="6DB0D1A8" w14:textId="7515B591" w:rsidR="00D83BEA" w:rsidRDefault="00D83BEA" w:rsidP="004B00C0">
      <w:r>
        <w:t>Pattern Find - KMP or Boyer-Moore:</w:t>
      </w:r>
    </w:p>
    <w:p w14:paraId="05DC728C" w14:textId="3854FEAF" w:rsidR="004A0B29" w:rsidRDefault="004A0B29" w:rsidP="004B00C0">
      <w:r>
        <w:tab/>
        <w:t>The time complexity of this program is O(T*(N+M)).</w:t>
      </w:r>
    </w:p>
    <w:p w14:paraId="58B008C2" w14:textId="5E8E4DE8" w:rsidR="00D83BEA" w:rsidRDefault="00000000" w:rsidP="004B00C0">
      <w:hyperlink r:id="rId8" w:history="1">
        <w:r w:rsidR="00D83BEA" w:rsidRPr="00C323A4">
          <w:rPr>
            <w:rStyle w:val="Hyperlink"/>
          </w:rPr>
          <w:t>https://www.spoj.com/problems/NAJPF/</w:t>
        </w:r>
      </w:hyperlink>
      <w:r w:rsidR="00D83BEA">
        <w:t xml:space="preserve"> </w:t>
      </w:r>
      <w:r w:rsidR="00284023">
        <w:br/>
      </w:r>
      <w:r w:rsidR="00284023" w:rsidRPr="00284023">
        <w:rPr>
          <w:noProof/>
        </w:rPr>
        <w:drawing>
          <wp:inline distT="0" distB="0" distL="0" distR="0" wp14:anchorId="144FA1FD" wp14:editId="57962482">
            <wp:extent cx="5943600" cy="219075"/>
            <wp:effectExtent l="0" t="0" r="0" b="9525"/>
            <wp:docPr id="3362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79329" name=""/>
                    <pic:cNvPicPr/>
                  </pic:nvPicPr>
                  <pic:blipFill>
                    <a:blip r:embed="rId9"/>
                    <a:stretch>
                      <a:fillRect/>
                    </a:stretch>
                  </pic:blipFill>
                  <pic:spPr>
                    <a:xfrm>
                      <a:off x="0" y="0"/>
                      <a:ext cx="5943600" cy="219075"/>
                    </a:xfrm>
                    <a:prstGeom prst="rect">
                      <a:avLst/>
                    </a:prstGeom>
                  </pic:spPr>
                </pic:pic>
              </a:graphicData>
            </a:graphic>
          </wp:inline>
        </w:drawing>
      </w:r>
    </w:p>
    <w:p w14:paraId="0C210478" w14:textId="1F0319F1" w:rsidR="00D83BEA" w:rsidRDefault="00D83BEA" w:rsidP="004B00C0">
      <w:r>
        <w:t>Ada and Jobs:</w:t>
      </w:r>
    </w:p>
    <w:p w14:paraId="7483D021" w14:textId="17A86062" w:rsidR="00EF6609" w:rsidRDefault="00EF6609" w:rsidP="004B00C0">
      <w:r>
        <w:tab/>
        <w:t xml:space="preserve">For this program I decided to use a hashmap with two functions. I had the main function and then a search function. </w:t>
      </w:r>
      <w:r w:rsidR="004A0B29">
        <w:t>The time complexity of this program is O(M*N).</w:t>
      </w:r>
    </w:p>
    <w:p w14:paraId="0479EECE" w14:textId="0156D4FE" w:rsidR="00D83BEA" w:rsidRDefault="00000000" w:rsidP="004B00C0">
      <w:hyperlink r:id="rId10" w:history="1">
        <w:r w:rsidR="00D83BEA" w:rsidRPr="00C323A4">
          <w:rPr>
            <w:rStyle w:val="Hyperlink"/>
          </w:rPr>
          <w:t>https://www.spoj.com/problems/ADAJOBS/</w:t>
        </w:r>
      </w:hyperlink>
      <w:r w:rsidR="00D83BEA">
        <w:t xml:space="preserve"> </w:t>
      </w:r>
    </w:p>
    <w:p w14:paraId="6C0D7605" w14:textId="77777777" w:rsidR="00363201" w:rsidRDefault="00363201" w:rsidP="004B00C0"/>
    <w:p w14:paraId="55BE22F5" w14:textId="0F906B32" w:rsidR="004B00C0" w:rsidRDefault="004B00C0" w:rsidP="004B00C0">
      <w:r>
        <w:t>Easy Sorting – Merge Sort:</w:t>
      </w:r>
    </w:p>
    <w:p w14:paraId="2F3B9316" w14:textId="0179AC0D" w:rsidR="00BB5F4C" w:rsidRDefault="00F06157" w:rsidP="00BB5F4C">
      <w:r>
        <w:lastRenderedPageBreak/>
        <w:tab/>
        <w:t>For this program, I chose to use three functions. I had the main function, mergeSort function, and merge function. All the main function did was get the lines and call mergeSort. MergeSort then recursively called itself to split down further and further until it could call the merge function to build itself a fully sorted array. After merge was called, it would then take each array and compare both sides of the arrays to find out where to place the current item. The time complexity of this program is O(n log n).</w:t>
      </w:r>
    </w:p>
    <w:sectPr w:rsidR="00BB5F4C" w:rsidSect="00605C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E5FA" w14:textId="77777777" w:rsidR="00605CD4" w:rsidRDefault="00605CD4" w:rsidP="00110C32">
      <w:pPr>
        <w:spacing w:after="0" w:line="240" w:lineRule="auto"/>
      </w:pPr>
      <w:r>
        <w:separator/>
      </w:r>
    </w:p>
  </w:endnote>
  <w:endnote w:type="continuationSeparator" w:id="0">
    <w:p w14:paraId="6FA44B85" w14:textId="77777777" w:rsidR="00605CD4" w:rsidRDefault="00605CD4"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705C" w14:textId="77777777" w:rsidR="00605CD4" w:rsidRDefault="00605CD4" w:rsidP="00110C32">
      <w:pPr>
        <w:spacing w:after="0" w:line="240" w:lineRule="auto"/>
      </w:pPr>
      <w:r>
        <w:separator/>
      </w:r>
    </w:p>
  </w:footnote>
  <w:footnote w:type="continuationSeparator" w:id="0">
    <w:p w14:paraId="08A5DD8B" w14:textId="77777777" w:rsidR="00605CD4" w:rsidRDefault="00605CD4"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110C32"/>
    <w:rsid w:val="00194824"/>
    <w:rsid w:val="00275B18"/>
    <w:rsid w:val="00284023"/>
    <w:rsid w:val="00291BDE"/>
    <w:rsid w:val="00363201"/>
    <w:rsid w:val="0040186A"/>
    <w:rsid w:val="00492E73"/>
    <w:rsid w:val="004A0B29"/>
    <w:rsid w:val="004B00C0"/>
    <w:rsid w:val="004C57C8"/>
    <w:rsid w:val="00605CD4"/>
    <w:rsid w:val="0061373A"/>
    <w:rsid w:val="00826CC4"/>
    <w:rsid w:val="00B41E5A"/>
    <w:rsid w:val="00BA7FFA"/>
    <w:rsid w:val="00BB5F4C"/>
    <w:rsid w:val="00C85537"/>
    <w:rsid w:val="00D83BEA"/>
    <w:rsid w:val="00DB4C7D"/>
    <w:rsid w:val="00E320A4"/>
    <w:rsid w:val="00E72544"/>
    <w:rsid w:val="00E83955"/>
    <w:rsid w:val="00ED39B5"/>
    <w:rsid w:val="00EF6609"/>
    <w:rsid w:val="00F06157"/>
    <w:rsid w:val="00F421EA"/>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problems/NAJP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oj.com/problems/NAJP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office.com/r/dbbt12Z00W"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poj.com/problems/ADAJOBS/" TargetMode="External"/><Relationship Id="rId4" Type="http://schemas.openxmlformats.org/officeDocument/2006/relationships/footnotes" Target="footnot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Template>
  <TotalTime>377</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9</cp:revision>
  <dcterms:created xsi:type="dcterms:W3CDTF">2024-02-13T23:48:00Z</dcterms:created>
  <dcterms:modified xsi:type="dcterms:W3CDTF">2024-03-10T08:25:00Z</dcterms:modified>
</cp:coreProperties>
</file>